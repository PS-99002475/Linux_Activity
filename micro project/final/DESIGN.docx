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383F26E5" w:rsidR="00746D2E" w:rsidRDefault="00D61949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48512" behindDoc="0" locked="0" layoutInCell="1" allowOverlap="1" wp14:anchorId="48DC9B2A" wp14:editId="48327CFE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816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DC9B2C" wp14:editId="28756FE7">
                <wp:simplePos x="0" y="0"/>
                <wp:positionH relativeFrom="column">
                  <wp:posOffset>574675</wp:posOffset>
                </wp:positionH>
                <wp:positionV relativeFrom="paragraph">
                  <wp:posOffset>-171450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339330ED" w:rsidR="006F3721" w:rsidRPr="00F40045" w:rsidRDefault="00C258CE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Learning Report – </w:t>
                            </w:r>
                            <w:r w:rsidR="00A744C7">
                              <w:rPr>
                                <w:rFonts w:ascii="Arial" w:hAnsi="Arial" w:cs="Arial"/>
                                <w:sz w:val="56"/>
                              </w:rPr>
                              <w:t>SMART PEN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45.25pt;margin-top:-13.5pt;width:332pt;height:9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" filled="f" stroked="f" strokeweight=".5pt">
                <v:textbox>
                  <w:txbxContent>
                    <w:p w14:paraId="48DC9B5B" w14:textId="339330ED" w:rsidR="006F3721" w:rsidRPr="00F40045" w:rsidRDefault="00C258CE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Learning Report – </w:t>
                      </w:r>
                      <w:r w:rsidR="00A744C7">
                        <w:rPr>
                          <w:rFonts w:ascii="Arial" w:hAnsi="Arial" w:cs="Arial"/>
                          <w:sz w:val="56"/>
                        </w:rPr>
                        <w:t>SMART PEN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999C5" id="Group 7" o:spid="_x0000_s1026" style="position:absolute;margin-left:-19pt;margin-top:-38.1pt;width:62.9pt;height:66.5pt;z-index:25165977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292D3" id="Group 10" o:spid="_x0000_s1026" style="position:absolute;margin-left:375.5pt;margin-top:.6pt;width:58.85pt;height:63.7pt;z-index:251662848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35488D9D" w:rsidR="00963DA6" w:rsidRDefault="002006D8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</w:rPr>
        <w:drawing>
          <wp:anchor distT="0" distB="0" distL="114300" distR="114300" simplePos="0" relativeHeight="251664896" behindDoc="0" locked="0" layoutInCell="1" allowOverlap="1" wp14:anchorId="15FE4644" wp14:editId="738ACCF6">
            <wp:simplePos x="0" y="0"/>
            <wp:positionH relativeFrom="column">
              <wp:posOffset>2200275</wp:posOffset>
            </wp:positionH>
            <wp:positionV relativeFrom="paragraph">
              <wp:posOffset>2087880</wp:posOffset>
            </wp:positionV>
            <wp:extent cx="2115185" cy="14084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3DF10158" w:rsidR="002979C3" w:rsidRPr="00404B4F" w:rsidRDefault="00A744C7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BF76C19" w:rsidR="002979C3" w:rsidRPr="00B96BE2" w:rsidRDefault="00A744C7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19/09/2020</w:t>
            </w:r>
          </w:p>
        </w:tc>
        <w:tc>
          <w:tcPr>
            <w:tcW w:w="863" w:type="pct"/>
            <w:vAlign w:val="center"/>
          </w:tcPr>
          <w:p w14:paraId="48DC9A5B" w14:textId="2BEBA441" w:rsidR="001B4CE7" w:rsidRPr="007B3ACD" w:rsidRDefault="00A744C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RAJINI R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49458331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bookmarkEnd w:id="0"/>
    <w:bookmarkEnd w:id="1"/>
    <w:bookmarkEnd w:id="2"/>
    <w:bookmarkEnd w:id="3"/>
    <w:p w14:paraId="604A3AE3" w14:textId="26B9F024" w:rsidR="7C493704" w:rsidRDefault="00FB0B2F" w:rsidP="7C493704">
      <w:pPr>
        <w:pStyle w:val="ListParagraph"/>
        <w:ind w:firstLine="0"/>
        <w:rPr>
          <w:rFonts w:asciiTheme="majorHAnsi" w:hAnsiTheme="majorHAnsi"/>
          <w:b/>
          <w:sz w:val="36"/>
          <w:szCs w:val="36"/>
        </w:rPr>
      </w:pPr>
      <w:r w:rsidRPr="00FB0B2F">
        <w:rPr>
          <w:rFonts w:asciiTheme="majorHAnsi" w:hAnsiTheme="majorHAnsi"/>
          <w:b/>
          <w:sz w:val="36"/>
          <w:szCs w:val="36"/>
        </w:rPr>
        <w:lastRenderedPageBreak/>
        <w:t>DESIGN</w:t>
      </w:r>
    </w:p>
    <w:p w14:paraId="463E61A8" w14:textId="1D6DDD8E" w:rsidR="00FB0B2F" w:rsidRDefault="00FB0B2F" w:rsidP="7C493704">
      <w:pPr>
        <w:pStyle w:val="ListParagraph"/>
        <w:ind w:firstLine="0"/>
        <w:rPr>
          <w:rFonts w:asciiTheme="majorHAnsi" w:hAnsiTheme="majorHAnsi"/>
          <w:b/>
          <w:sz w:val="36"/>
          <w:szCs w:val="36"/>
        </w:rPr>
      </w:pPr>
    </w:p>
    <w:p w14:paraId="1AF4A620" w14:textId="77777777" w:rsidR="00FB0B2F" w:rsidRDefault="00FB0B2F" w:rsidP="00FB0B2F">
      <w:pPr>
        <w:ind w:firstLine="0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t>UML diagram</w:t>
      </w:r>
    </w:p>
    <w:p w14:paraId="3695D5CB" w14:textId="77777777" w:rsidR="00FB0B2F" w:rsidRDefault="00FB0B2F" w:rsidP="00FB0B2F">
      <w:pPr>
        <w:ind w:firstLine="0"/>
        <w:rPr>
          <w:rFonts w:asciiTheme="majorHAnsi" w:hAnsiTheme="majorHAnsi"/>
          <w:b/>
          <w:noProof/>
          <w:sz w:val="24"/>
          <w:szCs w:val="24"/>
        </w:rPr>
      </w:pPr>
    </w:p>
    <w:p w14:paraId="2D37A11E" w14:textId="77777777" w:rsidR="00FB0B2F" w:rsidRDefault="00FB0B2F" w:rsidP="00FB0B2F">
      <w:pPr>
        <w:keepNext/>
        <w:ind w:firstLine="0"/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 wp14:anchorId="38AC3F39" wp14:editId="1A5D9524">
            <wp:extent cx="4516140" cy="59150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n (1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675" cy="59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C39B" w14:textId="216998FB" w:rsidR="00FB0B2F" w:rsidRDefault="00FB0B2F" w:rsidP="00FB0B2F">
      <w:pPr>
        <w:pStyle w:val="Caption"/>
        <w:rPr>
          <w:rFonts w:asciiTheme="majorHAnsi" w:hAnsiTheme="majorHAnsi"/>
          <w:b w:val="0"/>
          <w:sz w:val="24"/>
          <w:szCs w:val="24"/>
        </w:rPr>
      </w:pPr>
      <w:r>
        <w:t xml:space="preserve">Figure </w:t>
      </w:r>
      <w:r>
        <w:t>1</w:t>
      </w:r>
      <w:r>
        <w:t xml:space="preserve"> Activity diagram</w:t>
      </w:r>
    </w:p>
    <w:p w14:paraId="3258E4A1" w14:textId="77777777" w:rsidR="00FB0B2F" w:rsidRDefault="00FB0B2F" w:rsidP="00FB0B2F">
      <w:pPr>
        <w:keepNext/>
        <w:ind w:firstLine="0"/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inline distT="0" distB="0" distL="0" distR="0" wp14:anchorId="489F619E" wp14:editId="2570D253">
            <wp:extent cx="4200525" cy="2105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n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CDBB" w14:textId="3317825F" w:rsidR="00FB0B2F" w:rsidRPr="00264D4A" w:rsidRDefault="00FB0B2F" w:rsidP="00FB0B2F">
      <w:pPr>
        <w:pStyle w:val="Caption"/>
        <w:rPr>
          <w:rFonts w:asciiTheme="majorHAnsi" w:hAnsiTheme="majorHAnsi"/>
          <w:b w:val="0"/>
          <w:sz w:val="24"/>
          <w:szCs w:val="24"/>
        </w:rPr>
      </w:pPr>
      <w:r>
        <w:t xml:space="preserve">Figure </w:t>
      </w:r>
      <w:r>
        <w:t xml:space="preserve">2 </w:t>
      </w:r>
      <w:r>
        <w:t>Communication diagram</w:t>
      </w:r>
    </w:p>
    <w:p w14:paraId="1AD953CD" w14:textId="77777777" w:rsidR="00FB0B2F" w:rsidRPr="00FB0B2F" w:rsidRDefault="00FB0B2F" w:rsidP="7C493704">
      <w:pPr>
        <w:pStyle w:val="ListParagraph"/>
        <w:ind w:firstLine="0"/>
        <w:rPr>
          <w:rFonts w:asciiTheme="majorHAnsi" w:hAnsiTheme="majorHAnsi"/>
          <w:b/>
          <w:sz w:val="36"/>
          <w:szCs w:val="36"/>
        </w:rPr>
      </w:pPr>
      <w:bookmarkStart w:id="4" w:name="_GoBack"/>
      <w:bookmarkEnd w:id="4"/>
    </w:p>
    <w:sectPr w:rsidR="00FB0B2F" w:rsidRPr="00FB0B2F" w:rsidSect="00015EE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3EC97" w14:textId="77777777" w:rsidR="0054128C" w:rsidRDefault="0054128C" w:rsidP="006A582B">
      <w:r>
        <w:separator/>
      </w:r>
    </w:p>
  </w:endnote>
  <w:endnote w:type="continuationSeparator" w:id="0">
    <w:p w14:paraId="7C26A435" w14:textId="77777777" w:rsidR="0054128C" w:rsidRDefault="0054128C" w:rsidP="006A582B">
      <w:r>
        <w:continuationSeparator/>
      </w:r>
    </w:p>
  </w:endnote>
  <w:endnote w:type="continuationNotice" w:id="1">
    <w:p w14:paraId="67475526" w14:textId="77777777" w:rsidR="0054128C" w:rsidRDefault="005412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E98F3" w14:textId="77777777" w:rsidR="003A1816" w:rsidRDefault="003A1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1B3DE8C3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B0B2F">
                    <w:rPr>
                      <w:b/>
                      <w:bCs/>
                      <w:noProof/>
                      <w:sz w:val="20"/>
                      <w:szCs w:val="20"/>
                    </w:rPr>
                    <w:t>4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B0B2F">
                    <w:rPr>
                      <w:b/>
                      <w:bCs/>
                      <w:noProof/>
                      <w:sz w:val="20"/>
                      <w:szCs w:val="20"/>
                    </w:rPr>
                    <w:t>4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736D2" w14:textId="77777777" w:rsidR="003A1816" w:rsidRDefault="003A1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A66A3" w14:textId="77777777" w:rsidR="0054128C" w:rsidRDefault="0054128C" w:rsidP="006A582B">
      <w:r>
        <w:separator/>
      </w:r>
    </w:p>
  </w:footnote>
  <w:footnote w:type="continuationSeparator" w:id="0">
    <w:p w14:paraId="07D93CC2" w14:textId="77777777" w:rsidR="0054128C" w:rsidRDefault="0054128C" w:rsidP="006A582B">
      <w:r>
        <w:continuationSeparator/>
      </w:r>
    </w:p>
  </w:footnote>
  <w:footnote w:type="continuationNotice" w:id="1">
    <w:p w14:paraId="7E85EC22" w14:textId="77777777" w:rsidR="0054128C" w:rsidRDefault="005412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B52E6" w14:textId="77777777" w:rsidR="003A1816" w:rsidRDefault="003A1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BD2C5BC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3A1816">
            <w:rPr>
              <w:rFonts w:ascii="Arial" w:hAnsi="Arial" w:cs="Arial"/>
              <w:sz w:val="20"/>
            </w:rPr>
            <w:t xml:space="preserve">GENESIS </w:t>
          </w:r>
          <w:r w:rsidR="00C258CE" w:rsidRPr="00C258CE">
            <w:rPr>
              <w:rFonts w:ascii="Arial" w:hAnsi="Arial" w:cs="Arial"/>
              <w:sz w:val="20"/>
            </w:rPr>
            <w:t xml:space="preserve">Learning Report – </w:t>
          </w:r>
          <w:r w:rsidR="003A1816">
            <w:rPr>
              <w:rFonts w:ascii="Arial" w:hAnsi="Arial" w:cs="Arial"/>
              <w:sz w:val="20"/>
            </w:rPr>
            <w:t>Module Name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26F15" w14:textId="77777777" w:rsidR="003A1816" w:rsidRDefault="003A1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06D8"/>
    <w:rsid w:val="00202E57"/>
    <w:rsid w:val="00203A4E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28C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7BC4"/>
    <w:rsid w:val="008A014B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B5CC3"/>
    <w:rsid w:val="009C3EEC"/>
    <w:rsid w:val="009C4B62"/>
    <w:rsid w:val="009C5EB3"/>
    <w:rsid w:val="009C6568"/>
    <w:rsid w:val="009C7984"/>
    <w:rsid w:val="009D2FDA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27E85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4C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58CE"/>
    <w:rsid w:val="00C272E4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2A6D"/>
    <w:rsid w:val="00D61949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4EC2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0B2F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  <w:rsid w:val="7C4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4B90E72D-3103-4D1B-875D-C08C2BA5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771C"/>
    <w:rsid w:val="00DE771C"/>
    <w:rsid w:val="00E3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B8CB22-8219-498E-AA5F-DEB3284F3B1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19D167E-8D69-4E34-A821-B95BD566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Training</cp:lastModifiedBy>
  <cp:revision>2</cp:revision>
  <cp:lastPrinted>2014-03-29T07:34:00Z</cp:lastPrinted>
  <dcterms:created xsi:type="dcterms:W3CDTF">2020-09-19T09:03:00Z</dcterms:created>
  <dcterms:modified xsi:type="dcterms:W3CDTF">2020-09-19T09:03:00Z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